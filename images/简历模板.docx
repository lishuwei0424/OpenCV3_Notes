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1EE" w:rsidRDefault="005A280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4396105</wp:posOffset>
            </wp:positionH>
            <wp:positionV relativeFrom="page">
              <wp:posOffset>156210</wp:posOffset>
            </wp:positionV>
            <wp:extent cx="1010920" cy="293370"/>
            <wp:effectExtent l="0" t="0" r="17780" b="11430"/>
            <wp:wrapNone/>
            <wp:docPr id="70" name="图片 70" descr="深蓝学院logo-白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深蓝学院logo-白色透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092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3989705</wp:posOffset>
            </wp:positionH>
            <wp:positionV relativeFrom="paragraph">
              <wp:posOffset>219075</wp:posOffset>
            </wp:positionV>
            <wp:extent cx="1630680" cy="1630680"/>
            <wp:effectExtent l="0" t="0" r="7620" b="7620"/>
            <wp:wrapNone/>
            <wp:docPr id="34" name="图片 58" descr="C:\Users\saikr\Desktop\头像1.png头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8" descr="C:\Users\saikr\Desktop\头像1.png头像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4037330</wp:posOffset>
                </wp:positionV>
                <wp:extent cx="6441440" cy="2350135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235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11EE" w:rsidRDefault="005A2806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2018.2 - 2018.5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企业：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XXX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职位：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XXXX</w:t>
                            </w:r>
                          </w:p>
                          <w:p w:rsidR="00CD11EE" w:rsidRDefault="005A2806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工作职责：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 xml:space="preserve">  </w:t>
                            </w:r>
                          </w:p>
                          <w:p w:rsidR="00CD11EE" w:rsidRDefault="00CD11E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</w:pPr>
                          </w:p>
                          <w:p w:rsidR="00CD11EE" w:rsidRDefault="005A2806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2018.7 -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企业：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XXX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职位：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XXXX</w:t>
                            </w:r>
                          </w:p>
                          <w:p w:rsidR="00CD11EE" w:rsidRDefault="005A2806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工作职责：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 xml:space="preserve">  </w:t>
                            </w:r>
                          </w:p>
                          <w:p w:rsidR="00CD11EE" w:rsidRDefault="00CD11EE"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 w:rsidR="00CD11EE" w:rsidRDefault="00CD11EE"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 w:rsidR="00CD11EE" w:rsidRDefault="00CD11EE">
                            <w:p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:rsidR="00CD11EE" w:rsidRDefault="00CD11EE">
                            <w:p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:rsidR="00CD11EE" w:rsidRDefault="00CD11EE">
                            <w:p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45.95pt;margin-top:317.9pt;width:507.2pt;height:18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" filled="f" stroked="f">
                <v:textbox>
                  <w:txbxContent>
                    <w:p w:rsidR="00CD11EE" w:rsidRDefault="005A2806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2018.2 - 2018.5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企业：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XXX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职位：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XXXX</w:t>
                      </w:r>
                    </w:p>
                    <w:p w:rsidR="00CD11EE" w:rsidRDefault="005A2806"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工作职责：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 xml:space="preserve">  </w:t>
                      </w:r>
                    </w:p>
                    <w:p w:rsidR="00CD11EE" w:rsidRDefault="00CD11EE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</w:pPr>
                    </w:p>
                    <w:p w:rsidR="00CD11EE" w:rsidRDefault="005A2806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2018.7 -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企业：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XXX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职位：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XXXX</w:t>
                      </w:r>
                    </w:p>
                    <w:p w:rsidR="00CD11EE" w:rsidRDefault="005A2806"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工作职责：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 xml:space="preserve">  </w:t>
                      </w:r>
                    </w:p>
                    <w:p w:rsidR="00CD11EE" w:rsidRDefault="00CD11EE">
                      <w:pPr>
                        <w:numPr>
                          <w:ilvl w:val="0"/>
                          <w:numId w:val="4"/>
                        </w:numPr>
                        <w:snapToGrid w:val="0"/>
                        <w:ind w:firstLineChars="200" w:firstLine="42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</w:p>
                    <w:p w:rsidR="00CD11EE" w:rsidRDefault="00CD11EE">
                      <w:pPr>
                        <w:numPr>
                          <w:ilvl w:val="0"/>
                          <w:numId w:val="4"/>
                        </w:numPr>
                        <w:snapToGrid w:val="0"/>
                        <w:ind w:firstLineChars="200" w:firstLine="42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</w:p>
                    <w:p w:rsidR="00CD11EE" w:rsidRDefault="00CD11EE">
                      <w:pPr>
                        <w:snapToGrid w:val="0"/>
                        <w:rPr>
                          <w:color w:val="000000"/>
                          <w:szCs w:val="21"/>
                        </w:rPr>
                      </w:pPr>
                    </w:p>
                    <w:p w:rsidR="00CD11EE" w:rsidRDefault="00CD11EE">
                      <w:pPr>
                        <w:snapToGrid w:val="0"/>
                        <w:rPr>
                          <w:color w:val="000000"/>
                          <w:szCs w:val="21"/>
                        </w:rPr>
                      </w:pPr>
                    </w:p>
                    <w:p w:rsidR="00CD11EE" w:rsidRDefault="00CD11EE">
                      <w:pPr>
                        <w:snapToGrid w:val="0"/>
                        <w:rPr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3688715</wp:posOffset>
                </wp:positionV>
                <wp:extent cx="6600190" cy="327660"/>
                <wp:effectExtent l="0" t="0" r="10160" b="15875"/>
                <wp:wrapNone/>
                <wp:docPr id="17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7577"/>
                          <a:chExt cx="10394" cy="516"/>
                        </a:xfrm>
                      </wpg:grpSpPr>
                      <wpg:grpSp>
                        <wpg:cNvPr id="15" name="组合 27"/>
                        <wpg:cNvGrpSpPr/>
                        <wpg:grpSpPr>
                          <a:xfrm>
                            <a:off x="2767" y="7645"/>
                            <a:ext cx="10395" cy="416"/>
                            <a:chOff x="2210" y="4680"/>
                            <a:chExt cx="10395" cy="416"/>
                          </a:xfrm>
                        </wpg:grpSpPr>
                        <wps:wsp>
                          <wps:cNvPr id="13" name="任意多边形 8"/>
                          <wps:cNvSpPr/>
                          <wps:spPr>
                            <a:xfrm>
                              <a:off x="2210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4" name="直接连接符 18"/>
                          <wps:cNvCnPr/>
                          <wps:spPr>
                            <a:xfrm>
                              <a:off x="3957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5BA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6" name="文本框 11"/>
                        <wps:cNvSpPr txBox="1"/>
                        <wps:spPr>
                          <a:xfrm>
                            <a:off x="2829" y="7577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11EE" w:rsidRDefault="005A2806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sz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7" style="position:absolute;left:0;text-align:left;margin-left:-52.25pt;margin-top:290.45pt;width:519.7pt;height:25.8pt;z-index:251668480" coordorigin="2767,7577" coordsize="10394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">
                <v:group id="组合 27" o:spid="_x0000_s1028" style="position:absolute;left:2767;top:7645;width:10395;height:416" coordorigin="2210,4680" coordsize="10395,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任意多边形 8" o:spid="_x0000_s1029" style="position:absolute;left:2210;top:4680;width:1653;height:416;visibility:visible;mso-wrap-style:square;v-text-anchor:middle" coordsize="2145,5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" path="m,l1815,r330,511l,511,,xe" fillcolor="#0070c0" stroked="f" strokeweight="1pt">
                    <v:path arrowok="t" o:connecttype="custom" o:connectlocs="0,0;1398,0;1653,416;0,416;0,0" o:connectangles="0,0,0,0,0" textboxrect="0,0,2145,511"/>
                  </v:shape>
                  <v:line id="直接连接符 18" o:spid="_x0000_s1030" style="position:absolute;visibility:visible;mso-wrap-style:square" from="3957,5087" to="12605,5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" strokecolor="#005bac" strokeweight="1pt">
                    <v:stroke joinstyle="miter"/>
                  </v:line>
                </v:group>
                <v:shape id="_x0000_s1031" type="#_x0000_t202" style="position:absolute;left:2829;top:7577;width:1304;height: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:rsidR="00CD11EE" w:rsidRDefault="005A2806">
                        <w:pPr>
                          <w:snapToGrid w:val="0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FFFFF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  <w:sz w:val="24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8615045</wp:posOffset>
                </wp:positionV>
                <wp:extent cx="6441440" cy="770255"/>
                <wp:effectExtent l="0" t="0" r="0" b="0"/>
                <wp:wrapNone/>
                <wp:docPr id="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11EE" w:rsidRDefault="005A2806">
                            <w:pPr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xxxxxxxxxx</w:t>
                            </w:r>
                            <w:proofErr w:type="spellEnd"/>
                          </w:p>
                          <w:p w:rsidR="00CD11EE" w:rsidRDefault="00CD11EE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CD11EE" w:rsidRDefault="00CD11EE">
                            <w:p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:rsidR="00CD11EE" w:rsidRDefault="00CD11EE"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1" o:spid="_x0000_s1026" o:spt="202" type="#_x0000_t202" style="position:absolute;left:0pt;margin-left:-45.95pt;margin-top:678.35pt;height:60.65pt;width:507.2pt;z-index:251664384;mso-width-relative:page;mso-height-relative:page;" filled="f" stroked="f" coordsize="21600,21600" o:gfxdata="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RAPll2gAAAA0BAAAPAAAAAAAAAAEAIAAAACIAAABkcnMvZG93bnJldi54bWxQSwECFAAUAAAA&#10;CACHTuJA2tDsn7MBAAAv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xxxxxxxxxx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color w:val="00000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7015480</wp:posOffset>
                </wp:positionV>
                <wp:extent cx="6441440" cy="980440"/>
                <wp:effectExtent l="0" t="0" r="0" b="0"/>
                <wp:wrapNone/>
                <wp:docPr id="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98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11EE" w:rsidRDefault="005A2806"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英语水平：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能熟练的进行听、说、读、写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并通过国家英语四级考试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尤其擅长撰写和回复英文商业信函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熟练运用网络查阅相英文资料并能及时翻译。</w:t>
                            </w:r>
                          </w:p>
                          <w:p w:rsidR="00CD11EE" w:rsidRDefault="005A2806"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计算机水平：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国家计算机等级考试二级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熟悉网络和电子商务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精通办公自动化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熟练操作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Windows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系统能独立操作并及时高效的完成日常办公文档的编辑工作。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1" o:spid="_x0000_s1026" o:spt="202" type="#_x0000_t202" style="position:absolute;left:0pt;margin-left:-45.95pt;margin-top:552.4pt;height:77.2pt;width:507.2pt;z-index:251665408;mso-width-relative:page;mso-height-relative:page;" filled="f" stroked="f" coordsize="21600,21600" o:gfxdata="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ICv&#10;qtgAAAANAQAADwAAAAAAAAABACAAAAAiAAAAZHJzL2Rvd25yZXYueG1sUEsBAhQAFAAAAAgAh07i&#10;QLsfy7GwAQAAL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  <w:t>英语水平：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能熟练的进行听、说、读、写.并通过国家英语四级考试.尤其擅长撰写和回复英文商业信函,熟练运用网络查阅相英文资料并能及时翻译。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  <w:t>计算机水平：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国家计算机等级考试二级,熟悉网络和电子商务.精通办公自动化,熟练操作Windows系统能独立操作并及时高效的完成日常办公文档的编辑工作。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2401570</wp:posOffset>
                </wp:positionV>
                <wp:extent cx="6441440" cy="975995"/>
                <wp:effectExtent l="0" t="0" r="0" b="0"/>
                <wp:wrapNone/>
                <wp:docPr id="3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975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11EE" w:rsidRDefault="005A2806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xxxx.xx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xxxx.xx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学校名称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  xxx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  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学位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</w:t>
                            </w:r>
                          </w:p>
                          <w:p w:rsidR="00CD11EE" w:rsidRDefault="005A2806" w:rsidP="005A2806"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-45.95pt;margin-top:189.1pt;width:507.2pt;height:7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" filled="f" stroked="f">
                <v:textbox>
                  <w:txbxContent>
                    <w:p w:rsidR="00CD11EE" w:rsidRDefault="005A2806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xxxx.xx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xxxx.xx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学校名称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            xxx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            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学位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 </w:t>
                      </w:r>
                    </w:p>
                    <w:p w:rsidR="00CD11EE" w:rsidRDefault="005A2806" w:rsidP="005A2806">
                      <w:pPr>
                        <w:numPr>
                          <w:ilvl w:val="0"/>
                          <w:numId w:val="6"/>
                        </w:numPr>
                        <w:snapToGrid w:val="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主修课程：</w:t>
                      </w:r>
                      <w:r>
                        <w:rPr>
                          <w:color w:val="000000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8247380</wp:posOffset>
                </wp:positionV>
                <wp:extent cx="6600190" cy="327660"/>
                <wp:effectExtent l="0" t="0" r="10160" b="15875"/>
                <wp:wrapNone/>
                <wp:docPr id="2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15051"/>
                          <a:chExt cx="10394" cy="516"/>
                        </a:xfrm>
                      </wpg:grpSpPr>
                      <wpg:grpSp>
                        <wpg:cNvPr id="25" name="组合 36"/>
                        <wpg:cNvGrpSpPr/>
                        <wpg:grpSpPr>
                          <a:xfrm>
                            <a:off x="2767" y="15119"/>
                            <a:ext cx="10395" cy="416"/>
                            <a:chOff x="2210" y="4680"/>
                            <a:chExt cx="10395" cy="416"/>
                          </a:xfrm>
                        </wpg:grpSpPr>
                        <wps:wsp>
                          <wps:cNvPr id="23" name="任意多边形 8"/>
                          <wps:cNvSpPr/>
                          <wps:spPr>
                            <a:xfrm>
                              <a:off x="2210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4" name="直接连接符 18"/>
                          <wps:cNvCnPr/>
                          <wps:spPr>
                            <a:xfrm>
                              <a:off x="3957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5BA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6" name="文本框 11"/>
                        <wps:cNvSpPr txBox="1"/>
                        <wps:spPr>
                          <a:xfrm>
                            <a:off x="2829" y="15051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11EE" w:rsidRDefault="005A2806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sz w:val="24"/>
                                </w:rPr>
                                <w:t>所获荣誉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57" o:spid="_x0000_s1026" o:spt="203" style="position:absolute;left:0pt;margin-left:-52.25pt;margin-top:649.4pt;height:25.8pt;width:519.7pt;z-index:251670528;mso-width-relative:page;mso-height-relative:page;" coordorigin="2767,15051" coordsize="10394,516" o:gfxdata="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Ov45nTdAAAADgEAAA8AAAAAAAAAAQAgAAAA&#10;IgAAAGRycy9kb3ducmV2LnhtbFBLAQIUABQAAAAIAIdO4kDg0IXpBwQAAGULAAAOAAAAAAAAAAEA&#10;IAAAACwBAABkcnMvZTJvRG9jLnhtbFBLBQYAAAAABgAGAFkBAAClBwAAAAA=&#10;">
                <o:lock v:ext="edit" aspectratio="f"/>
                <v:group id="组合 36" o:spid="_x0000_s1026" o:spt="203" style="position:absolute;left:2767;top:15119;height:416;width:10395;" coordorigin="2210,4680" coordsize="10395,416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8" o:spid="_x0000_s1026" o:spt="100" style="position:absolute;left:2210;top:4680;height:416;width:1653;v-text-anchor:middle;" fillcolor="#0070C0" filled="t" stroked="f" coordsize="2145,511" o:gfxdata="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NuA74A&#10;AADbAAAADwAAAAAAAAABACAAAAAiAAAAZHJzL2Rvd25yZXYueG1sUEsBAhQAFAAAAAgAh07iQDMv&#10;BZ47AAAAOQAAABAAAAAAAAAAAQAgAAAADQEAAGRycy9zaGFwZXhtbC54bWxQSwUGAAAAAAYABgBb&#10;AQAAtwMAAAAA&#10;" path="m0,0l1815,0,2145,511,0,511,0,0xe">
                    <v:path o:connectlocs="0,0;1398,0;1653,416;0,416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8" o:spid="_x0000_s1026" o:spt="20" style="position:absolute;left:3957;top:5087;height:0;width:8648;" filled="f" stroked="t" coordsize="21600,21600" o:gfxdata="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wYN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5BAC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2829;top:15051;height:517;width:1304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  <w:t>所获荣誉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6654165</wp:posOffset>
                </wp:positionV>
                <wp:extent cx="6600190" cy="327660"/>
                <wp:effectExtent l="0" t="0" r="10160" b="15875"/>
                <wp:wrapNone/>
                <wp:docPr id="22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12392"/>
                          <a:chExt cx="10394" cy="516"/>
                        </a:xfrm>
                      </wpg:grpSpPr>
                      <wpg:grpSp>
                        <wpg:cNvPr id="20" name="组合 31"/>
                        <wpg:cNvGrpSpPr/>
                        <wpg:grpSpPr>
                          <a:xfrm>
                            <a:off x="2767" y="12460"/>
                            <a:ext cx="10395" cy="416"/>
                            <a:chOff x="2210" y="4680"/>
                            <a:chExt cx="10395" cy="416"/>
                          </a:xfrm>
                        </wpg:grpSpPr>
                        <wps:wsp>
                          <wps:cNvPr id="18" name="任意多边形 8"/>
                          <wps:cNvSpPr/>
                          <wps:spPr>
                            <a:xfrm>
                              <a:off x="2210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9" name="直接连接符 18"/>
                          <wps:cNvCnPr/>
                          <wps:spPr>
                            <a:xfrm>
                              <a:off x="3957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5BA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1" name="文本框 11"/>
                        <wps:cNvSpPr txBox="1"/>
                        <wps:spPr>
                          <a:xfrm>
                            <a:off x="2829" y="12392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11EE" w:rsidRDefault="005A2806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sz w:val="24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0" style="position:absolute;left:0;text-align:left;margin-left:-52.25pt;margin-top:523.95pt;width:519.7pt;height:25.8pt;z-index:251669504" coordorigin="2767,12392" coordsize="10394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">
                <v:group id="组合 31" o:spid="_x0000_s1041" style="position:absolute;left:2767;top:12460;width:10395;height:416" coordorigin="2210,4680" coordsize="10395,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任意多边形 8" o:spid="_x0000_s1042" style="position:absolute;left:2210;top:4680;width:1653;height:416;visibility:visible;mso-wrap-style:square;v-text-anchor:middle" coordsize="2145,5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" path="m,l1815,r330,511l,511,,xe" fillcolor="#0070c0" stroked="f" strokeweight="1pt">
                    <v:path arrowok="t" o:connecttype="custom" o:connectlocs="0,0;1398,0;1653,416;0,416;0,0" o:connectangles="0,0,0,0,0" textboxrect="0,0,2145,511"/>
                  </v:shape>
                  <v:line id="直接连接符 18" o:spid="_x0000_s1043" style="position:absolute;visibility:visible;mso-wrap-style:square" from="3957,5087" to="12605,5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" strokecolor="#005bac" strokeweight="1pt">
                    <v:stroke joinstyle="miter"/>
                  </v:line>
                </v:group>
                <v:shape id="_x0000_s1044" type="#_x0000_t202" style="position:absolute;left:2829;top:12392;width:1304;height: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:rsidR="00CD11EE" w:rsidRDefault="005A2806">
                        <w:pPr>
                          <w:snapToGrid w:val="0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FFFFF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  <w:sz w:val="24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2033905</wp:posOffset>
                </wp:positionV>
                <wp:extent cx="6600190" cy="327660"/>
                <wp:effectExtent l="0" t="0" r="10160" b="15875"/>
                <wp:wrapNone/>
                <wp:docPr id="32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4926"/>
                          <a:chExt cx="10394" cy="516"/>
                        </a:xfrm>
                      </wpg:grpSpPr>
                      <wpg:grpSp>
                        <wpg:cNvPr id="30" name="组合 45"/>
                        <wpg:cNvGrpSpPr/>
                        <wpg:grpSpPr>
                          <a:xfrm>
                            <a:off x="2767" y="4994"/>
                            <a:ext cx="10395" cy="416"/>
                            <a:chOff x="9736" y="4680"/>
                            <a:chExt cx="10395" cy="416"/>
                          </a:xfrm>
                        </wpg:grpSpPr>
                        <wps:wsp>
                          <wps:cNvPr id="28" name="任意多边形 8"/>
                          <wps:cNvSpPr/>
                          <wps:spPr>
                            <a:xfrm>
                              <a:off x="9736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9" name="直接连接符 18"/>
                          <wps:cNvCnPr/>
                          <wps:spPr>
                            <a:xfrm>
                              <a:off x="11483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5BA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1" name="文本框 11"/>
                        <wps:cNvSpPr txBox="1"/>
                        <wps:spPr>
                          <a:xfrm>
                            <a:off x="2829" y="4926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11EE" w:rsidRDefault="005A2806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 w:cs="微软雅黑"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sz w:val="24"/>
                                </w:rPr>
                                <w:t>教育背景</w:t>
                              </w:r>
                            </w:p>
                            <w:p w:rsidR="00CD11EE" w:rsidRDefault="00CD11EE">
                              <w:pPr>
                                <w:jc w:val="center"/>
                                <w:rPr>
                                  <w:color w:val="3F3F3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54" o:spid="_x0000_s1026" o:spt="203" style="position:absolute;left:0pt;margin-left:-52.25pt;margin-top:160.15pt;height:25.8pt;width:519.7pt;z-index:251671552;mso-width-relative:page;mso-height-relative:page;" coordorigin="2767,4926" coordsize="10394,516" o:gfxdata="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F9s1cTcAAAADAEAAA8AAAAAAAAAAQAgAAAAIgAAAGRycy9k&#10;b3ducmV2LnhtbFBLAQIUABQAAAAIAIdO4kAGNAHA/wMAAGMLAAAOAAAAAAAAAAEAIAAAACsBAABk&#10;cnMvZTJvRG9jLnhtbFBLBQYAAAAABgAGAFkBAACcBwAAAAA=&#10;">
                <o:lock v:ext="edit" aspectratio="f"/>
                <v:group id="组合 45" o:spid="_x0000_s1026" o:spt="203" style="position:absolute;left:2767;top:4994;height:416;width:10395;" coordorigin="9736,4680" coordsize="10395,416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8" o:spid="_x0000_s1026" o:spt="100" style="position:absolute;left:9736;top:4680;height:416;width:1653;v-text-anchor:middle;" fillcolor="#0070C0" filled="t" stroked="f" coordsize="2145,511" o:gfxdata="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2f8crsAAADb&#10;AAAADwAAAAAAAAABACAAAAAiAAAAZHJzL2Rvd25yZXYueG1sUEsBAhQAFAAAAAgAh07iQDMvBZ47&#10;AAAAOQAAABAAAAAAAAAAAQAgAAAACgEAAGRycy9zaGFwZXhtbC54bWxQSwUGAAAAAAYABgBbAQAA&#10;tAMAAAAA&#10;" path="m0,0l1815,0,2145,511,0,511,0,0xe">
                    <v:path o:connectlocs="0,0;1398,0;1653,416;0,416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8" o:spid="_x0000_s1026" o:spt="20" style="position:absolute;left:11483;top:5087;height:0;width:8648;" filled="f" stroked="t" coordsize="21600,21600" o:gfxdata="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xz0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5BAC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2829;top:4926;height:517;width:1304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color w:val="3F3F3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-928370</wp:posOffset>
                </wp:positionV>
                <wp:extent cx="7741285" cy="559435"/>
                <wp:effectExtent l="0" t="0" r="12065" b="1206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1285" cy="559435"/>
                          <a:chOff x="297" y="300"/>
                          <a:chExt cx="12191" cy="881"/>
                        </a:xfrm>
                        <a:effectLst/>
                      </wpg:grpSpPr>
                      <wps:wsp>
                        <wps:cNvPr id="1" name="矩形 1"/>
                        <wps:cNvSpPr/>
                        <wps:spPr>
                          <a:xfrm>
                            <a:off x="297" y="300"/>
                            <a:ext cx="12191" cy="24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梯形 2"/>
                        <wps:cNvSpPr/>
                        <wps:spPr>
                          <a:xfrm flipV="1">
                            <a:off x="8360" y="527"/>
                            <a:ext cx="3056" cy="654"/>
                          </a:xfrm>
                          <a:prstGeom prst="trapezoid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92.8pt;margin-top:-73.1pt;height:44.05pt;width:609.55pt;z-index:251658240;mso-width-relative:page;mso-height-relative:page;" coordorigin="297,300" coordsize="12191,881" o:gfxdata="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mavdV3AAAAA4BAAAPAAAAAAAAAAEAIAAAACIAAABkcnMvZG93bnJl&#10;di54bWxQSwECFAAUAAAACACHTuJAgBs96RYDAADPCAAADgAAAAAAAAABACAAAAArAQAAZHJzL2Uy&#10;b0RvYy54bWxQSwUGAAAAAAYABgBZAQAAswYAAAAA&#10;">
                <o:lock v:ext="edit" aspectratio="f"/>
                <v:rect id="_x0000_s1026" o:spid="_x0000_s1026" o:spt="1" style="position:absolute;left:297;top:300;height:245;width:12191;v-text-anchor:middle;" fillcolor="#0070C0" filled="t" stroked="f" coordsize="21600,21600" o:gfxdata="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h9Z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style="position:absolute;left:8360;top:527;flip:y;height:654;width:3056;v-text-anchor:middle;" fillcolor="#0070C0" filled="t" stroked="f" coordsize="3056,654" o:gfxdata="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XTle5AAAA2gAA&#10;AA8AAAAAAAAAAQAgAAAAIgAAAGRycy9kb3ducmV2LnhtbFBLAQIUABQAAAAIAIdO4kAzLwWeOwAA&#10;ADkAAAAQAAAAAAAAAAEAIAAAAAgBAABkcnMvc2hhcGV4bWwueG1sUEsFBgAAAAAGAAYAWwEAALID&#10;AAAAAA==&#10;" path="m0,654l163,0,2892,0,3056,654xe">
                  <v:path o:connectlocs="1528,0;81,327;1528,654;2974,32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753745</wp:posOffset>
                </wp:positionV>
                <wp:extent cx="3761740" cy="809625"/>
                <wp:effectExtent l="0" t="4445" r="10160" b="0"/>
                <wp:wrapNone/>
                <wp:docPr id="12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1740" cy="809625"/>
                          <a:chOff x="3381" y="2910"/>
                          <a:chExt cx="5924" cy="1275"/>
                        </a:xfrm>
                      </wpg:grpSpPr>
                      <wps:wsp>
                        <wps:cNvPr id="8" name="直接连接符 14"/>
                        <wps:cNvCnPr/>
                        <wps:spPr>
                          <a:xfrm>
                            <a:off x="3381" y="2910"/>
                            <a:ext cx="59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接连接符 15"/>
                        <wps:cNvCnPr/>
                        <wps:spPr>
                          <a:xfrm>
                            <a:off x="3381" y="3335"/>
                            <a:ext cx="59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直接连接符 16"/>
                        <wps:cNvCnPr/>
                        <wps:spPr>
                          <a:xfrm>
                            <a:off x="3381" y="3760"/>
                            <a:ext cx="59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直接连接符 17"/>
                        <wps:cNvCnPr/>
                        <wps:spPr>
                          <a:xfrm>
                            <a:off x="3381" y="4185"/>
                            <a:ext cx="59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53" o:spid="_x0000_s1026" o:spt="203" style="position:absolute;left:0pt;margin-left:-49.95pt;margin-top:59.35pt;height:63.75pt;width:296.2pt;z-index:251667456;mso-width-relative:page;mso-height-relative:page;" coordorigin="3381,2910" coordsize="5924,1275" o:gfxdata="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rnALq9wAAAALAQAADwAAAAAAAAABACAAAAAiAAAAZHJzL2Rvd25yZXYueG1s&#10;UEsBAhQAFAAAAAgAh07iQEcEOOmfAgAA5AoAAA4AAAAAAAAAAQAgAAAAKwEAAGRycy9lMm9Eb2Mu&#10;eG1sUEsFBgAAAAAGAAYAWQEAADwGAAAAAA==&#10;">
                <o:lock v:ext="edit" aspectratio="f"/>
                <v:line id="直接连接符 14" o:spid="_x0000_s1026" o:spt="20" style="position:absolute;left:3381;top:2910;height:0;width:5925;" filled="f" stroked="t" coordsize="21600,21600" o:gfxdata="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7X7u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1F4E79" joinstyle="miter"/>
                  <v:imagedata o:title=""/>
                  <o:lock v:ext="edit" aspectratio="f"/>
                </v:line>
                <v:line id="直接连接符 15" o:spid="_x0000_s1026" o:spt="20" style="position:absolute;left:3381;top:3335;height:0;width:5925;" filled="f" stroked="t" coordsize="21600,21600" o:gfxdata="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Hf6IL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1F4E79" joinstyle="miter"/>
                  <v:imagedata o:title=""/>
                  <o:lock v:ext="edit" aspectratio="f"/>
                </v:line>
                <v:line id="直接连接符 16" o:spid="_x0000_s1026" o:spt="20" style="position:absolute;left:3381;top:3760;height:0;width:5925;" filled="f" stroked="t" coordsize="21600,21600" o:gfxdata="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oh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1F4E79" joinstyle="miter"/>
                  <v:imagedata o:title=""/>
                  <o:lock v:ext="edit" aspectratio="f"/>
                </v:line>
                <v:line id="直接连接符 17" o:spid="_x0000_s1026" o:spt="20" style="position:absolute;left:3381;top:4185;height:0;width:5925;" filled="f" stroked="t" coordsize="21600,21600" o:gfxdata="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xge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1F4E79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-32385</wp:posOffset>
                </wp:positionV>
                <wp:extent cx="2227580" cy="425450"/>
                <wp:effectExtent l="0" t="0" r="0" b="0"/>
                <wp:wrapNone/>
                <wp:docPr id="8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8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11EE" w:rsidRDefault="005A2806">
                            <w:pPr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求职意向：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xxxxxxxx</w:t>
                            </w:r>
                            <w:proofErr w:type="spellEnd"/>
                          </w:p>
                          <w:p w:rsidR="00CD11EE" w:rsidRDefault="00CD11EE"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</w:p>
                          <w:p w:rsidR="00CD11EE" w:rsidRDefault="00CD11EE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7" o:spid="_x0000_s1026" o:spt="202" type="#_x0000_t202" style="position:absolute;left:0pt;margin-left:-55.35pt;margin-top:-2.55pt;height:33.5pt;width:175.4pt;z-index:251662336;mso-width-relative:page;mso-height-relative:page;" filled="f" stroked="f" coordsize="21600,21600" o:gfxdata="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9JJb7doAAAAKAQAADwAAAAAAAAABACAAAAAiAAAAZHJzL2Rvd25yZXYueG1sUEsBAhQA&#10;FAAAAAgAh07iQN4pjzq3AQAAPQ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  <w:lang w:val="en-US" w:eastAsia="zh-CN"/>
                        </w:rPr>
                        <w:t>求职意向：xxxxxxxx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-511810</wp:posOffset>
                </wp:positionV>
                <wp:extent cx="1477645" cy="62547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160020"/>
                          <a:ext cx="122301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11EE" w:rsidRDefault="005A280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55.35pt;margin-top:-40.3pt;height:49.25pt;width:116.35pt;z-index:251661312;mso-width-relative:page;mso-height-relative:page;" filled="f" stroked="f" coordsize="21600,21600" o:gfxdata="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7Zc/62wAAAAsBAAAPAAAAAAAAAAEAIAAAACIAAABkcnMvZG93bnJldi54&#10;bWxQSwECFAAUAAAACACHTuJAOLfwMjACAAAz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50"/>
                          <w:szCs w:val="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50"/>
                          <w:szCs w:val="50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9622155</wp:posOffset>
                </wp:positionV>
                <wp:extent cx="7741285" cy="155575"/>
                <wp:effectExtent l="0" t="0" r="12065" b="15875"/>
                <wp:wrapNone/>
                <wp:docPr id="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41285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" o:spid="_x0000_s1026" o:spt="1" style="position:absolute;left:0pt;flip:y;margin-left:-97.1pt;margin-top:757.65pt;height:12.25pt;width:609.55pt;z-index:251663360;v-text-anchor:middle;mso-width-relative:page;mso-height-relative:page;" fillcolor="#0070C0" filled="t" stroked="f" coordsize="21600,21600" o:gfxdata="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J7HA12QAAAA8BAAAPAAAAAAAAAAEAIAAAACIAAABkcnMvZG93bnJldi54&#10;bWxQSwECFAAUAAAACACHTuJARHCy9sABAABMAwAADgAAAAAAAAABACAAAAAoAQAAZHJzL2Uyb0Rv&#10;Yy54bWxQSwUGAAAAAAYABgBZAQAAWg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481330</wp:posOffset>
                </wp:positionV>
                <wp:extent cx="1395730" cy="1108710"/>
                <wp:effectExtent l="0" t="0" r="0" b="0"/>
                <wp:wrapNone/>
                <wp:docPr id="4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11EE" w:rsidRDefault="005A2806"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姓名：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xxx</w:t>
                            </w:r>
                          </w:p>
                          <w:p w:rsidR="00CD11EE" w:rsidRDefault="005A2806"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学历：本科</w:t>
                            </w:r>
                          </w:p>
                          <w:p w:rsidR="00CD11EE" w:rsidRDefault="005A2806"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性别：男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女</w:t>
                            </w:r>
                          </w:p>
                          <w:p w:rsidR="00CD11EE" w:rsidRDefault="005A2806"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-53.5pt;margin-top:37.9pt;height:87.3pt;width:109.9pt;z-index:251659264;mso-width-relative:page;mso-height-relative:page;" filled="f" stroked="f" coordsize="21600,21600" o:gfxdata="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LVm0T2wAAAAsBAAAPAAAAAAAAAAEAIAAAACIAAABkcnMvZG93bnJldi54bWxQSwECFAAU&#10;AAAACACHTuJAX7/eai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>姓名：xxx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>性别：男/女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>年龄：xx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481330</wp:posOffset>
                </wp:positionV>
                <wp:extent cx="2205990" cy="1117600"/>
                <wp:effectExtent l="0" t="0" r="0" b="0"/>
                <wp:wrapNone/>
                <wp:docPr id="4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11EE" w:rsidRDefault="005A2806"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籍贯：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  <w:p w:rsidR="00CD11EE" w:rsidRDefault="005A2806"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现居：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  <w:p w:rsidR="00CD11EE" w:rsidRDefault="005A2806"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123-4567-8910</w:t>
                            </w:r>
                          </w:p>
                          <w:p w:rsidR="00CD11EE" w:rsidRDefault="005A2806"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xxxx@xx.com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79.3pt;margin-top:37.9pt;height:88pt;width:173.7pt;z-index:251660288;mso-width-relative:page;mso-height-relative:page;" filled="f" stroked="f" coordsize="21600,21600" o:gfxdata="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d6FjdkAAAAKAQAADwAAAAAAAAABACAAAAAiAAAAZHJzL2Rvd25yZXYueG1sUEsBAhQAFAAA&#10;AAgAh07iQIOinzAnAgAAKQ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电话：123-4567-8910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邮箱：xxxx@xx.com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11E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E995E42"/>
    <w:multiLevelType w:val="singleLevel"/>
    <w:tmpl w:val="EE995E4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DEDFB9F"/>
    <w:multiLevelType w:val="singleLevel"/>
    <w:tmpl w:val="4DEDFB9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0AECF1"/>
    <w:multiLevelType w:val="singleLevel"/>
    <w:tmpl w:val="590AECF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 w15:restartNumberingAfterBreak="0">
    <w:nsid w:val="590AF055"/>
    <w:multiLevelType w:val="singleLevel"/>
    <w:tmpl w:val="590AF05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90AF08A"/>
    <w:multiLevelType w:val="singleLevel"/>
    <w:tmpl w:val="590AF08A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9194F89"/>
    <w:multiLevelType w:val="singleLevel"/>
    <w:tmpl w:val="59194F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91964F1"/>
    <w:multiLevelType w:val="singleLevel"/>
    <w:tmpl w:val="591964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1A8E08"/>
    <w:multiLevelType w:val="singleLevel"/>
    <w:tmpl w:val="591A8E08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8F3A98"/>
    <w:rsid w:val="005A2806"/>
    <w:rsid w:val="00CD11EE"/>
    <w:rsid w:val="01FE713B"/>
    <w:rsid w:val="020C72DC"/>
    <w:rsid w:val="03974D2C"/>
    <w:rsid w:val="03B33C40"/>
    <w:rsid w:val="05CD209D"/>
    <w:rsid w:val="06734441"/>
    <w:rsid w:val="06C632FC"/>
    <w:rsid w:val="0975442D"/>
    <w:rsid w:val="09FF1F9B"/>
    <w:rsid w:val="0F3957E7"/>
    <w:rsid w:val="1047702C"/>
    <w:rsid w:val="138639D6"/>
    <w:rsid w:val="13910C4E"/>
    <w:rsid w:val="155E2AA8"/>
    <w:rsid w:val="1599072D"/>
    <w:rsid w:val="160E7093"/>
    <w:rsid w:val="187C5A7A"/>
    <w:rsid w:val="18841757"/>
    <w:rsid w:val="18C710ED"/>
    <w:rsid w:val="193A40E5"/>
    <w:rsid w:val="19830DF3"/>
    <w:rsid w:val="19993F33"/>
    <w:rsid w:val="1AF47BDA"/>
    <w:rsid w:val="1BCC3DA9"/>
    <w:rsid w:val="1C9803DA"/>
    <w:rsid w:val="1CE94036"/>
    <w:rsid w:val="1E9D4EE0"/>
    <w:rsid w:val="1F43288A"/>
    <w:rsid w:val="205C3576"/>
    <w:rsid w:val="21EF4CDF"/>
    <w:rsid w:val="23730F44"/>
    <w:rsid w:val="258F3A98"/>
    <w:rsid w:val="25B15ED0"/>
    <w:rsid w:val="26D61106"/>
    <w:rsid w:val="27375156"/>
    <w:rsid w:val="27D63040"/>
    <w:rsid w:val="284E4512"/>
    <w:rsid w:val="28C24182"/>
    <w:rsid w:val="2B5318F4"/>
    <w:rsid w:val="2C4C3952"/>
    <w:rsid w:val="2C7336A7"/>
    <w:rsid w:val="305864B1"/>
    <w:rsid w:val="306077FC"/>
    <w:rsid w:val="307E3D82"/>
    <w:rsid w:val="31DC35BB"/>
    <w:rsid w:val="336B7221"/>
    <w:rsid w:val="364C2056"/>
    <w:rsid w:val="386551EE"/>
    <w:rsid w:val="39E66241"/>
    <w:rsid w:val="3BD43457"/>
    <w:rsid w:val="3FDC4B35"/>
    <w:rsid w:val="452372B4"/>
    <w:rsid w:val="46603102"/>
    <w:rsid w:val="48A248DA"/>
    <w:rsid w:val="49075B56"/>
    <w:rsid w:val="4BE447E4"/>
    <w:rsid w:val="4D395252"/>
    <w:rsid w:val="4DAF7024"/>
    <w:rsid w:val="4E136D47"/>
    <w:rsid w:val="4F3F1353"/>
    <w:rsid w:val="53DB1267"/>
    <w:rsid w:val="54857D71"/>
    <w:rsid w:val="54BE2FD0"/>
    <w:rsid w:val="55F63A26"/>
    <w:rsid w:val="59C368CF"/>
    <w:rsid w:val="5A193E5A"/>
    <w:rsid w:val="5A210510"/>
    <w:rsid w:val="5AF639A7"/>
    <w:rsid w:val="5B6411F3"/>
    <w:rsid w:val="5BD41AB2"/>
    <w:rsid w:val="5E6C2C54"/>
    <w:rsid w:val="60944DFF"/>
    <w:rsid w:val="64833D24"/>
    <w:rsid w:val="665D70F6"/>
    <w:rsid w:val="66D305A6"/>
    <w:rsid w:val="675175E8"/>
    <w:rsid w:val="6A0D72B5"/>
    <w:rsid w:val="6D5A487C"/>
    <w:rsid w:val="6D925108"/>
    <w:rsid w:val="6E3757E8"/>
    <w:rsid w:val="6FDE066F"/>
    <w:rsid w:val="70050D0B"/>
    <w:rsid w:val="70B5468E"/>
    <w:rsid w:val="731610F7"/>
    <w:rsid w:val="746B7DB3"/>
    <w:rsid w:val="75FA6495"/>
    <w:rsid w:val="76024E6F"/>
    <w:rsid w:val="7B712CCF"/>
    <w:rsid w:val="7DE1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CDF851"/>
  <w15:docId w15:val="{1E164473-72EE-1E4D-9730-D5401A35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kingsoft\office6\templates\download\&#40664;&#35748;\&#12304;&#36890;&#29992;&#31616;&#21382;&#12305;&#20010;&#24615;&#21807;&#32654;&#21830;&#21153;&#31616;&#21382;&#36890;&#29992;&#27169;&#26495;GSH3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C:\Users\Administrator\AppData\Roaming\kingsoft\office6\templates\download\默认\【通用简历】个性唯美商务简历通用模板GSH37.doc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ZHI DA</cp:lastModifiedBy>
  <cp:revision>2</cp:revision>
  <dcterms:created xsi:type="dcterms:W3CDTF">2017-05-17T03:12:00Z</dcterms:created>
  <dcterms:modified xsi:type="dcterms:W3CDTF">2019-04-04T08:27:00Z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